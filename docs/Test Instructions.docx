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E07FF" w14:textId="77777777" w:rsidR="009C14A6" w:rsidRPr="00910C7C" w:rsidRDefault="009C14A6">
      <w:pPr>
        <w:rPr>
          <w:rFonts w:ascii="Arial" w:hAnsi="Arial" w:cs="Arial"/>
        </w:rPr>
      </w:pPr>
      <w:bookmarkStart w:id="0" w:name="_GoBack"/>
      <w:bookmarkEnd w:id="0"/>
    </w:p>
    <w:sectPr w:rsidR="009C14A6" w:rsidRPr="00910C7C" w:rsidSect="00ED300C">
      <w:headerReference w:type="default" r:id="rId9"/>
      <w:pgSz w:w="11907" w:h="16840" w:code="9"/>
      <w:pgMar w:top="1418" w:right="1134" w:bottom="851" w:left="1134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C8D18D" w14:textId="77777777" w:rsidR="000310A2" w:rsidRDefault="000310A2" w:rsidP="00910C7C">
      <w:r>
        <w:separator/>
      </w:r>
    </w:p>
  </w:endnote>
  <w:endnote w:type="continuationSeparator" w:id="0">
    <w:p w14:paraId="68F07303" w14:textId="77777777" w:rsidR="000310A2" w:rsidRDefault="000310A2" w:rsidP="00910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533E1E" w14:textId="77777777" w:rsidR="000310A2" w:rsidRDefault="000310A2" w:rsidP="00910C7C">
      <w:r>
        <w:separator/>
      </w:r>
    </w:p>
  </w:footnote>
  <w:footnote w:type="continuationSeparator" w:id="0">
    <w:p w14:paraId="4CE4279E" w14:textId="77777777" w:rsidR="000310A2" w:rsidRDefault="000310A2" w:rsidP="00910C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ADE71" w14:textId="77777777" w:rsidR="00910C7C" w:rsidRDefault="00910C7C">
    <w:pPr>
      <w:pStyle w:val="Header"/>
    </w:pPr>
  </w:p>
  <w:p w14:paraId="3744764F" w14:textId="77777777" w:rsidR="00910C7C" w:rsidRDefault="00910C7C">
    <w:pPr>
      <w:pStyle w:val="Header"/>
    </w:pPr>
  </w:p>
  <w:p w14:paraId="587B85B2" w14:textId="77777777" w:rsidR="00910C7C" w:rsidRDefault="00910C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235A7"/>
    <w:multiLevelType w:val="hybridMultilevel"/>
    <w:tmpl w:val="1ED42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8C5"/>
    <w:rsid w:val="000310A2"/>
    <w:rsid w:val="00060E7B"/>
    <w:rsid w:val="00097CDA"/>
    <w:rsid w:val="00136BF5"/>
    <w:rsid w:val="002B2543"/>
    <w:rsid w:val="002E4A65"/>
    <w:rsid w:val="00302DF9"/>
    <w:rsid w:val="00425F29"/>
    <w:rsid w:val="005B450D"/>
    <w:rsid w:val="005E5326"/>
    <w:rsid w:val="00767B95"/>
    <w:rsid w:val="007E3543"/>
    <w:rsid w:val="007F27E7"/>
    <w:rsid w:val="008D1DD6"/>
    <w:rsid w:val="00910C7C"/>
    <w:rsid w:val="00984D0B"/>
    <w:rsid w:val="009972D7"/>
    <w:rsid w:val="009A4238"/>
    <w:rsid w:val="009C14A6"/>
    <w:rsid w:val="009F5AAC"/>
    <w:rsid w:val="00A478C5"/>
    <w:rsid w:val="00AB0FF9"/>
    <w:rsid w:val="00AE2909"/>
    <w:rsid w:val="00B83934"/>
    <w:rsid w:val="00B95A74"/>
    <w:rsid w:val="00C07F18"/>
    <w:rsid w:val="00C4588A"/>
    <w:rsid w:val="00C84773"/>
    <w:rsid w:val="00CB2964"/>
    <w:rsid w:val="00E977BB"/>
    <w:rsid w:val="00EC68F1"/>
    <w:rsid w:val="00EC7E38"/>
    <w:rsid w:val="00ED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9ED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8C5"/>
    <w:pPr>
      <w:spacing w:after="0" w:line="240" w:lineRule="auto"/>
    </w:pPr>
    <w:rPr>
      <w:rFonts w:ascii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C7C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10C7C"/>
  </w:style>
  <w:style w:type="paragraph" w:styleId="Footer">
    <w:name w:val="footer"/>
    <w:basedOn w:val="Normal"/>
    <w:link w:val="FooterChar"/>
    <w:uiPriority w:val="99"/>
    <w:unhideWhenUsed/>
    <w:rsid w:val="00910C7C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10C7C"/>
  </w:style>
  <w:style w:type="paragraph" w:styleId="BalloonText">
    <w:name w:val="Balloon Text"/>
    <w:basedOn w:val="Normal"/>
    <w:link w:val="BalloonTextChar"/>
    <w:uiPriority w:val="99"/>
    <w:semiHidden/>
    <w:unhideWhenUsed/>
    <w:rsid w:val="00910C7C"/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5A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8C5"/>
    <w:pPr>
      <w:spacing w:after="0" w:line="240" w:lineRule="auto"/>
    </w:pPr>
    <w:rPr>
      <w:rFonts w:ascii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C7C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10C7C"/>
  </w:style>
  <w:style w:type="paragraph" w:styleId="Footer">
    <w:name w:val="footer"/>
    <w:basedOn w:val="Normal"/>
    <w:link w:val="FooterChar"/>
    <w:uiPriority w:val="99"/>
    <w:unhideWhenUsed/>
    <w:rsid w:val="00910C7C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10C7C"/>
  </w:style>
  <w:style w:type="paragraph" w:styleId="BalloonText">
    <w:name w:val="Balloon Text"/>
    <w:basedOn w:val="Normal"/>
    <w:link w:val="BalloonTextChar"/>
    <w:uiPriority w:val="99"/>
    <w:semiHidden/>
    <w:unhideWhenUsed/>
    <w:rsid w:val="00910C7C"/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5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614C4-59CB-4DE2-8CB2-36C7154FC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74E410AA.dotm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Boulton</dc:creator>
  <cp:lastModifiedBy>Amin FOKRUL (AXA-H)</cp:lastModifiedBy>
  <cp:revision>5</cp:revision>
  <dcterms:created xsi:type="dcterms:W3CDTF">2018-09-20T15:33:00Z</dcterms:created>
  <dcterms:modified xsi:type="dcterms:W3CDTF">2020-01-17T18:53:00Z</dcterms:modified>
</cp:coreProperties>
</file>